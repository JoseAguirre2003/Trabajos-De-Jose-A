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B5D" w:rsidRPr="00926EC9" w:rsidRDefault="00490B5D" w:rsidP="00926EC9">
      <w:pPr>
        <w:shd w:val="clear" w:color="auto" w:fill="FFFFFF"/>
        <w:spacing w:after="390" w:line="360" w:lineRule="auto"/>
        <w:rPr>
          <w:rFonts w:ascii="Arial" w:eastAsia="Times New Roman" w:hAnsi="Arial" w:cs="Arial"/>
          <w:color w:val="000000"/>
          <w:sz w:val="24"/>
          <w:szCs w:val="24"/>
          <w:lang w:val="es-VE" w:eastAsia="es-VE"/>
        </w:rPr>
      </w:pPr>
    </w:p>
    <w:p w:rsidR="002A307B" w:rsidRDefault="002A307B" w:rsidP="00926EC9">
      <w:pPr>
        <w:shd w:val="clear" w:color="auto" w:fill="FFFFFF"/>
        <w:spacing w:after="390" w:line="36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val="es-VE" w:eastAsia="es-V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  <w:lang w:val="es-VE" w:eastAsia="es-VE"/>
        </w:rPr>
        <w:t>DEFINICION:</w:t>
      </w:r>
    </w:p>
    <w:p w:rsidR="00B86C90" w:rsidRPr="00B86C90" w:rsidRDefault="00B86C90" w:rsidP="00B86C90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val="es-VE" w:eastAsia="es-VE"/>
        </w:rPr>
      </w:pPr>
      <w:r w:rsidRPr="00B86C90">
        <w:rPr>
          <w:rFonts w:ascii="Arial" w:eastAsia="Times New Roman" w:hAnsi="Arial" w:cs="Arial"/>
          <w:sz w:val="24"/>
          <w:szCs w:val="24"/>
          <w:lang w:val="es-VE" w:eastAsia="es-VE"/>
        </w:rPr>
        <w:t>La autobiografía es un género literario de no ficción, lo que se cuenta es cierto, no inventado o imaginado. En ella una persona narra su propia vida, generalmente desde su nacimiento hasta el momento en que se redacta la </w:t>
      </w:r>
      <w:hyperlink r:id="rId5" w:tgtFrame="_blank" w:tooltip="biografía" w:history="1">
        <w:r w:rsidRPr="00B86C90">
          <w:rPr>
            <w:rFonts w:ascii="Arial" w:eastAsia="Times New Roman" w:hAnsi="Arial" w:cs="Arial"/>
            <w:sz w:val="24"/>
            <w:szCs w:val="24"/>
            <w:lang w:val="es-VE" w:eastAsia="es-VE"/>
          </w:rPr>
          <w:t>biografía</w:t>
        </w:r>
      </w:hyperlink>
      <w:r w:rsidRPr="00B86C90">
        <w:rPr>
          <w:rFonts w:ascii="Arial" w:eastAsia="Times New Roman" w:hAnsi="Arial" w:cs="Arial"/>
          <w:sz w:val="24"/>
          <w:szCs w:val="24"/>
          <w:lang w:val="es-VE" w:eastAsia="es-VE"/>
        </w:rPr>
        <w:t>.</w:t>
      </w:r>
    </w:p>
    <w:p w:rsidR="00B86C90" w:rsidRPr="00B86C90" w:rsidRDefault="00B86C90" w:rsidP="00B86C90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val="es-VE" w:eastAsia="es-VE"/>
        </w:rPr>
      </w:pPr>
      <w:r w:rsidRPr="00B86C90">
        <w:rPr>
          <w:rFonts w:ascii="Arial" w:eastAsia="Times New Roman" w:hAnsi="Arial" w:cs="Arial"/>
          <w:sz w:val="24"/>
          <w:szCs w:val="24"/>
          <w:lang w:val="es-VE" w:eastAsia="es-VE"/>
        </w:rPr>
        <w:t>Se dice que es un texto literario de no ficción porque aunque los hechos que se narran pueden ser ciertos, no son necesariamente exactos, pues están sesgados por la </w:t>
      </w:r>
      <w:hyperlink r:id="rId6" w:tgtFrame="_blank" w:tooltip="memoria" w:history="1">
        <w:r w:rsidRPr="00B86C90">
          <w:rPr>
            <w:rFonts w:ascii="Arial" w:eastAsia="Times New Roman" w:hAnsi="Arial" w:cs="Arial"/>
            <w:sz w:val="24"/>
            <w:szCs w:val="24"/>
            <w:lang w:val="es-VE" w:eastAsia="es-VE"/>
          </w:rPr>
          <w:t>memoria</w:t>
        </w:r>
      </w:hyperlink>
      <w:r w:rsidRPr="00B86C90">
        <w:rPr>
          <w:rFonts w:ascii="Arial" w:eastAsia="Times New Roman" w:hAnsi="Arial" w:cs="Arial"/>
          <w:sz w:val="24"/>
          <w:szCs w:val="24"/>
          <w:lang w:val="es-VE" w:eastAsia="es-VE"/>
        </w:rPr>
        <w:t> y las opiniones de la persona que narra.</w:t>
      </w:r>
    </w:p>
    <w:p w:rsidR="00490B5D" w:rsidRPr="00926EC9" w:rsidRDefault="00926EC9" w:rsidP="00926EC9">
      <w:pPr>
        <w:shd w:val="clear" w:color="auto" w:fill="FFFFFF"/>
        <w:spacing w:after="390" w:line="36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val="es-VE" w:eastAsia="es-VE"/>
        </w:rPr>
      </w:pPr>
      <w:r w:rsidRPr="00926EC9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val="es-VE" w:eastAsia="es-VE"/>
        </w:rPr>
        <w:t>PARTES DE UNA AUTOBIOGRAFÍA:</w:t>
      </w:r>
    </w:p>
    <w:p w:rsidR="00490B5D" w:rsidRPr="00490B5D" w:rsidRDefault="00490B5D" w:rsidP="00926EC9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VE" w:eastAsia="es-VE"/>
        </w:rPr>
      </w:pPr>
      <w:r w:rsidRPr="00490B5D">
        <w:rPr>
          <w:rFonts w:ascii="Arial" w:eastAsia="Times New Roman" w:hAnsi="Arial" w:cs="Arial"/>
          <w:color w:val="000000"/>
          <w:sz w:val="24"/>
          <w:szCs w:val="24"/>
          <w:lang w:val="es-VE" w:eastAsia="es-VE"/>
        </w:rPr>
        <w:t>No existe una estructura formal para escribir una autobiografía, ni siquiera la necesidad de seguir el hilo temporal, pues se puede comenzar por el final y luego referirse a los primeros años, o a sucesos de años intermedios.</w:t>
      </w:r>
    </w:p>
    <w:p w:rsidR="00490B5D" w:rsidRPr="00490B5D" w:rsidRDefault="00490B5D" w:rsidP="00926EC9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VE" w:eastAsia="es-VE"/>
        </w:rPr>
      </w:pPr>
      <w:r w:rsidRPr="00490B5D">
        <w:rPr>
          <w:rFonts w:ascii="Arial" w:eastAsia="Times New Roman" w:hAnsi="Arial" w:cs="Arial"/>
          <w:color w:val="000000"/>
          <w:sz w:val="24"/>
          <w:szCs w:val="24"/>
          <w:lang w:val="es-VE" w:eastAsia="es-VE"/>
        </w:rPr>
        <w:t>Sin embargo, en general las memorias y autobiografías siguen la siguiente estructura:</w:t>
      </w:r>
    </w:p>
    <w:p w:rsidR="00490B5D" w:rsidRPr="00490B5D" w:rsidRDefault="00490B5D" w:rsidP="00926EC9">
      <w:pPr>
        <w:shd w:val="clear" w:color="auto" w:fill="FFFFFF"/>
        <w:spacing w:before="405" w:after="255" w:line="36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val="es-VE" w:eastAsia="es-VE"/>
        </w:rPr>
      </w:pPr>
      <w:r w:rsidRPr="00926EC9">
        <w:rPr>
          <w:rFonts w:ascii="Arial" w:eastAsia="Times New Roman" w:hAnsi="Arial" w:cs="Arial"/>
          <w:b/>
          <w:bCs/>
          <w:color w:val="000000"/>
          <w:sz w:val="24"/>
          <w:szCs w:val="24"/>
          <w:lang w:val="es-VE" w:eastAsia="es-VE"/>
        </w:rPr>
        <w:t>1- Introducción y primeros años</w:t>
      </w:r>
    </w:p>
    <w:p w:rsidR="00490B5D" w:rsidRPr="00490B5D" w:rsidRDefault="00490B5D" w:rsidP="00926EC9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VE" w:eastAsia="es-VE"/>
        </w:rPr>
      </w:pPr>
      <w:r w:rsidRPr="00490B5D">
        <w:rPr>
          <w:rFonts w:ascii="Arial" w:eastAsia="Times New Roman" w:hAnsi="Arial" w:cs="Arial"/>
          <w:color w:val="000000"/>
          <w:sz w:val="24"/>
          <w:szCs w:val="24"/>
          <w:lang w:val="es-VE" w:eastAsia="es-VE"/>
        </w:rPr>
        <w:t>En esta sección generalmente se exponen los motivos por los que se ha decidido escribir la autobiografía, se mencionan los antecedentes familiares (padres, madres, abuelos), y se ubica histórica y geográficamente al lector.</w:t>
      </w:r>
    </w:p>
    <w:p w:rsidR="00490B5D" w:rsidRDefault="00490B5D" w:rsidP="00926EC9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VE" w:eastAsia="es-VE"/>
        </w:rPr>
      </w:pPr>
      <w:r w:rsidRPr="00490B5D">
        <w:rPr>
          <w:rFonts w:ascii="Arial" w:eastAsia="Times New Roman" w:hAnsi="Arial" w:cs="Arial"/>
          <w:color w:val="000000"/>
          <w:sz w:val="24"/>
          <w:szCs w:val="24"/>
          <w:lang w:val="es-VE" w:eastAsia="es-VE"/>
        </w:rPr>
        <w:t>Se habla de los primeros recuerdos y de los eventos y personajes que impactaron al autor durante esos años iniciales. Si hay alguna situación especial que vaya a determinar la biografía se menciona en esta primera parte.</w:t>
      </w:r>
    </w:p>
    <w:p w:rsidR="00AA0345" w:rsidRDefault="00AA0345" w:rsidP="00926EC9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VE" w:eastAsia="es-VE"/>
        </w:rPr>
      </w:pPr>
    </w:p>
    <w:p w:rsidR="00AA0345" w:rsidRPr="00490B5D" w:rsidRDefault="00AA0345" w:rsidP="00926EC9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VE" w:eastAsia="es-VE"/>
        </w:rPr>
      </w:pPr>
    </w:p>
    <w:p w:rsidR="00490B5D" w:rsidRPr="00490B5D" w:rsidRDefault="00490B5D" w:rsidP="00926EC9">
      <w:pPr>
        <w:shd w:val="clear" w:color="auto" w:fill="FFFFFF"/>
        <w:spacing w:before="405" w:after="255" w:line="36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val="es-VE" w:eastAsia="es-VE"/>
        </w:rPr>
      </w:pPr>
      <w:r w:rsidRPr="00926EC9">
        <w:rPr>
          <w:rFonts w:ascii="Arial" w:eastAsia="Times New Roman" w:hAnsi="Arial" w:cs="Arial"/>
          <w:b/>
          <w:bCs/>
          <w:color w:val="000000"/>
          <w:sz w:val="24"/>
          <w:szCs w:val="24"/>
          <w:lang w:val="es-VE" w:eastAsia="es-VE"/>
        </w:rPr>
        <w:lastRenderedPageBreak/>
        <w:t>2- Estudios y formación</w:t>
      </w:r>
    </w:p>
    <w:p w:rsidR="00490B5D" w:rsidRPr="00490B5D" w:rsidRDefault="00490B5D" w:rsidP="00926EC9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VE" w:eastAsia="es-VE"/>
        </w:rPr>
      </w:pPr>
      <w:r w:rsidRPr="00490B5D">
        <w:rPr>
          <w:rFonts w:ascii="Arial" w:eastAsia="Times New Roman" w:hAnsi="Arial" w:cs="Arial"/>
          <w:color w:val="000000"/>
          <w:sz w:val="24"/>
          <w:szCs w:val="24"/>
          <w:lang w:val="es-VE" w:eastAsia="es-VE"/>
        </w:rPr>
        <w:t>Generalmente las autobiografías utilizan como eje narrativo los estudios y la vida profesional, agregando información más íntima (relaciones familiares, amores, viajes, mudanzas, etc.).</w:t>
      </w:r>
    </w:p>
    <w:p w:rsidR="00490B5D" w:rsidRPr="00490B5D" w:rsidRDefault="00490B5D" w:rsidP="00926EC9">
      <w:pPr>
        <w:shd w:val="clear" w:color="auto" w:fill="FFFFFF"/>
        <w:spacing w:before="405" w:after="255" w:line="36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val="es-VE" w:eastAsia="es-VE"/>
        </w:rPr>
      </w:pPr>
      <w:r w:rsidRPr="00926EC9">
        <w:rPr>
          <w:rFonts w:ascii="Arial" w:eastAsia="Times New Roman" w:hAnsi="Arial" w:cs="Arial"/>
          <w:b/>
          <w:bCs/>
          <w:color w:val="000000"/>
          <w:sz w:val="24"/>
          <w:szCs w:val="24"/>
          <w:lang w:val="es-VE" w:eastAsia="es-VE"/>
        </w:rPr>
        <w:t>3- El cuerpo del texto. Desarrollo</w:t>
      </w:r>
    </w:p>
    <w:p w:rsidR="00490B5D" w:rsidRPr="00490B5D" w:rsidRDefault="00490B5D" w:rsidP="00926EC9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VE" w:eastAsia="es-VE"/>
        </w:rPr>
      </w:pPr>
      <w:r w:rsidRPr="00490B5D">
        <w:rPr>
          <w:rFonts w:ascii="Arial" w:eastAsia="Times New Roman" w:hAnsi="Arial" w:cs="Arial"/>
          <w:color w:val="000000"/>
          <w:sz w:val="24"/>
          <w:szCs w:val="24"/>
          <w:lang w:val="es-VE" w:eastAsia="es-VE"/>
        </w:rPr>
        <w:t>Se exponen los eventos y las reflexiones más importantes o relevantes para el autor. Generalmente se inicia cuando este comienza una vida independiente del núcleo familiar y desarrolla su vida personal y laboralmente.</w:t>
      </w:r>
    </w:p>
    <w:p w:rsidR="00490B5D" w:rsidRPr="00490B5D" w:rsidRDefault="00490B5D" w:rsidP="00926EC9">
      <w:pPr>
        <w:shd w:val="clear" w:color="auto" w:fill="FFFFFF"/>
        <w:spacing w:before="405" w:after="255" w:line="36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val="es-VE" w:eastAsia="es-VE"/>
        </w:rPr>
      </w:pPr>
      <w:r w:rsidRPr="00926EC9">
        <w:rPr>
          <w:rFonts w:ascii="Arial" w:eastAsia="Times New Roman" w:hAnsi="Arial" w:cs="Arial"/>
          <w:b/>
          <w:bCs/>
          <w:color w:val="000000"/>
          <w:sz w:val="24"/>
          <w:szCs w:val="24"/>
          <w:lang w:val="es-VE" w:eastAsia="es-VE"/>
        </w:rPr>
        <w:t>4- Logros, conclusión o desenlace</w:t>
      </w:r>
    </w:p>
    <w:p w:rsidR="00490B5D" w:rsidRPr="00490B5D" w:rsidRDefault="00490B5D" w:rsidP="00926EC9">
      <w:pPr>
        <w:shd w:val="clear" w:color="auto" w:fill="FFFFFF"/>
        <w:spacing w:after="39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VE" w:eastAsia="es-VE"/>
        </w:rPr>
      </w:pPr>
      <w:r w:rsidRPr="00490B5D">
        <w:rPr>
          <w:rFonts w:ascii="Arial" w:eastAsia="Times New Roman" w:hAnsi="Arial" w:cs="Arial"/>
          <w:color w:val="000000"/>
          <w:sz w:val="24"/>
          <w:szCs w:val="24"/>
          <w:lang w:val="es-VE" w:eastAsia="es-VE"/>
        </w:rPr>
        <w:t>Una autobiografía, como la vida misma, no siempre tiene desenlaces o cierres claros y definidos. Generalmente el texto puede concluirse exponiendo los logros y señalando objetivos futuros.</w:t>
      </w:r>
    </w:p>
    <w:p w:rsidR="0037354A" w:rsidRPr="0037354A" w:rsidRDefault="00926EC9" w:rsidP="00926EC9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Arial" w:eastAsia="Times New Roman" w:hAnsi="Arial" w:cs="Arial"/>
          <w:b/>
          <w:bCs/>
          <w:color w:val="111111"/>
          <w:sz w:val="24"/>
          <w:szCs w:val="24"/>
          <w:u w:val="single"/>
          <w:lang w:val="es-VE" w:eastAsia="es-VE"/>
        </w:rPr>
      </w:pPr>
      <w:r w:rsidRPr="00926EC9">
        <w:rPr>
          <w:rFonts w:ascii="Arial" w:eastAsia="Times New Roman" w:hAnsi="Arial" w:cs="Arial"/>
          <w:b/>
          <w:bCs/>
          <w:color w:val="111111"/>
          <w:sz w:val="24"/>
          <w:szCs w:val="24"/>
          <w:u w:val="single"/>
          <w:lang w:val="es-VE" w:eastAsia="es-VE"/>
        </w:rPr>
        <w:t>CARACTERÍSTICAS</w:t>
      </w:r>
    </w:p>
    <w:p w:rsidR="0037354A" w:rsidRPr="0037354A" w:rsidRDefault="0037354A" w:rsidP="00490B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</w:pPr>
      <w:r w:rsidRPr="0037354A"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  <w:t>Relata la vida del autor.</w:t>
      </w:r>
    </w:p>
    <w:p w:rsidR="0037354A" w:rsidRPr="0037354A" w:rsidRDefault="0037354A" w:rsidP="00490B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</w:pPr>
      <w:r w:rsidRPr="0037354A"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  <w:t>Hay libertad en cuanto a la estructura y el tipo de lenguaje.</w:t>
      </w:r>
    </w:p>
    <w:p w:rsidR="0037354A" w:rsidRPr="0037354A" w:rsidRDefault="0037354A" w:rsidP="00490B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</w:pPr>
      <w:r w:rsidRPr="0037354A"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  <w:t>El autobiógrafo es protagonista y autor a la vez.</w:t>
      </w:r>
    </w:p>
    <w:p w:rsidR="0037354A" w:rsidRPr="0037354A" w:rsidRDefault="0037354A" w:rsidP="00490B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</w:pPr>
      <w:r w:rsidRPr="0037354A"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  <w:t>Puede ser escrito prosa o en verso.</w:t>
      </w:r>
    </w:p>
    <w:p w:rsidR="0037354A" w:rsidRPr="0037354A" w:rsidRDefault="00AA0345" w:rsidP="00490B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  <w:t>Suele</w:t>
      </w:r>
      <w:r w:rsidR="0037354A" w:rsidRPr="0037354A"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  <w:t xml:space="preserve"> presentar elementos</w:t>
      </w:r>
      <w:r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  <w:t xml:space="preserve"> no</w:t>
      </w:r>
      <w:r w:rsidR="0037354A" w:rsidRPr="0037354A"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  <w:t xml:space="preserve"> ficticios.</w:t>
      </w:r>
    </w:p>
    <w:p w:rsidR="0037354A" w:rsidRPr="0037354A" w:rsidRDefault="0037354A" w:rsidP="00490B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</w:pPr>
      <w:r w:rsidRPr="0037354A"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  <w:t>Por lo general está narrado en primera persona del singular.</w:t>
      </w:r>
    </w:p>
    <w:p w:rsidR="0037354A" w:rsidRPr="0037354A" w:rsidRDefault="0037354A" w:rsidP="00490B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</w:pPr>
      <w:r w:rsidRPr="0037354A"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  <w:t>Puede presentar diferentes formatos.</w:t>
      </w:r>
    </w:p>
    <w:p w:rsidR="0037354A" w:rsidRPr="0037354A" w:rsidRDefault="0037354A" w:rsidP="00490B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</w:pPr>
      <w:r w:rsidRPr="0037354A"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  <w:t>Pertenece al género literario.</w:t>
      </w:r>
    </w:p>
    <w:p w:rsidR="0037354A" w:rsidRPr="0037354A" w:rsidRDefault="0037354A" w:rsidP="00490B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</w:pPr>
      <w:r w:rsidRPr="0037354A"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  <w:t>Es un fenómeno atemporal y mundial.</w:t>
      </w:r>
    </w:p>
    <w:p w:rsidR="0037354A" w:rsidRPr="0037354A" w:rsidRDefault="00926EC9" w:rsidP="00926EC9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Arial" w:eastAsia="Times New Roman" w:hAnsi="Arial" w:cs="Arial"/>
          <w:b/>
          <w:bCs/>
          <w:color w:val="111111"/>
          <w:sz w:val="24"/>
          <w:szCs w:val="24"/>
          <w:u w:val="single"/>
          <w:lang w:val="es-VE" w:eastAsia="es-VE"/>
        </w:rPr>
      </w:pPr>
      <w:r w:rsidRPr="0037354A">
        <w:rPr>
          <w:rFonts w:ascii="Arial" w:eastAsia="Times New Roman" w:hAnsi="Arial" w:cs="Arial"/>
          <w:b/>
          <w:bCs/>
          <w:color w:val="111111"/>
          <w:sz w:val="24"/>
          <w:szCs w:val="24"/>
          <w:u w:val="single"/>
          <w:lang w:val="es-VE" w:eastAsia="es-VE"/>
        </w:rPr>
        <w:t>FUNCIÓN</w:t>
      </w:r>
    </w:p>
    <w:p w:rsidR="0037354A" w:rsidRPr="0037354A" w:rsidRDefault="0037354A" w:rsidP="00490B5D">
      <w:pPr>
        <w:shd w:val="clear" w:color="auto" w:fill="FFFFFF"/>
        <w:spacing w:beforeAutospacing="1" w:after="0" w:afterAutospacing="1" w:line="360" w:lineRule="auto"/>
        <w:ind w:firstLine="708"/>
        <w:jc w:val="both"/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</w:pPr>
      <w:r w:rsidRPr="0037354A"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  <w:t>Su función principal es la de </w:t>
      </w:r>
      <w:r w:rsidRPr="0037354A">
        <w:rPr>
          <w:rFonts w:ascii="Arial" w:eastAsia="Times New Roman" w:hAnsi="Arial" w:cs="Arial"/>
          <w:b/>
          <w:bCs/>
          <w:color w:val="000000"/>
          <w:sz w:val="24"/>
          <w:szCs w:val="24"/>
          <w:lang w:val="es-VE" w:eastAsia="es-VE"/>
        </w:rPr>
        <w:t>contar la historia del individuo a otras personas.</w:t>
      </w:r>
    </w:p>
    <w:p w:rsidR="0037354A" w:rsidRPr="0037354A" w:rsidRDefault="0037354A" w:rsidP="00490B5D">
      <w:pPr>
        <w:shd w:val="clear" w:color="auto" w:fill="FFFFFF"/>
        <w:spacing w:beforeAutospacing="1" w:after="0" w:afterAutospacing="1" w:line="360" w:lineRule="auto"/>
        <w:ind w:firstLine="708"/>
        <w:jc w:val="both"/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</w:pPr>
      <w:r w:rsidRPr="0037354A"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  <w:lastRenderedPageBreak/>
        <w:t>En el ámbito académico, la función de la autobiografía </w:t>
      </w:r>
      <w:r w:rsidRPr="0037354A">
        <w:rPr>
          <w:rFonts w:ascii="Arial" w:eastAsia="Times New Roman" w:hAnsi="Arial" w:cs="Arial"/>
          <w:b/>
          <w:bCs/>
          <w:color w:val="000000"/>
          <w:sz w:val="24"/>
          <w:szCs w:val="24"/>
          <w:lang w:val="es-VE" w:eastAsia="es-VE"/>
        </w:rPr>
        <w:t>tiene como objetivo ejercitar las capacidades de redacción</w:t>
      </w:r>
      <w:r w:rsidRPr="0037354A"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  <w:t>. En el caso de personas importantes, son ellas las que deciden prepararla para dar a conocer detalles que el público desconoce, información relev</w:t>
      </w:r>
      <w:r w:rsidR="00490B5D">
        <w:rPr>
          <w:rFonts w:ascii="Arial" w:eastAsia="Times New Roman" w:hAnsi="Arial" w:cs="Arial"/>
          <w:color w:val="333333"/>
          <w:sz w:val="24"/>
          <w:szCs w:val="24"/>
          <w:lang w:val="es-VE" w:eastAsia="es-VE"/>
        </w:rPr>
        <w:t>ante, anécdotas, curiosidades, entre otros.</w:t>
      </w:r>
    </w:p>
    <w:p w:rsidR="0011337D" w:rsidRDefault="0011337D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  <w:sectPr w:rsidR="00BE6296" w:rsidSect="00BE6296">
          <w:pgSz w:w="11906" w:h="16838"/>
          <w:pgMar w:top="1417" w:right="1701" w:bottom="1417" w:left="170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tbl>
      <w:tblPr>
        <w:tblStyle w:val="Tablaconcuadrcula"/>
        <w:tblpPr w:leftFromText="141" w:rightFromText="141" w:horzAnchor="margin" w:tblpY="-795"/>
        <w:tblW w:w="0" w:type="auto"/>
        <w:tblLook w:val="04A0" w:firstRow="1" w:lastRow="0" w:firstColumn="1" w:lastColumn="0" w:noHBand="0" w:noVBand="1"/>
      </w:tblPr>
      <w:tblGrid>
        <w:gridCol w:w="2263"/>
        <w:gridCol w:w="11699"/>
      </w:tblGrid>
      <w:tr w:rsidR="00BE6296" w:rsidTr="009E7EB4"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296" w:rsidRDefault="00BE6296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6296" w:rsidRDefault="00BE6296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</w:p>
        </w:tc>
      </w:tr>
      <w:tr w:rsidR="003025E5" w:rsidTr="009E7EB4">
        <w:tc>
          <w:tcPr>
            <w:tcW w:w="2263" w:type="dxa"/>
            <w:vMerge w:val="restart"/>
            <w:tcBorders>
              <w:top w:val="single" w:sz="4" w:space="0" w:color="auto"/>
            </w:tcBorders>
            <w:textDirection w:val="btLr"/>
          </w:tcPr>
          <w:p w:rsidR="003025E5" w:rsidRDefault="003025E5" w:rsidP="00361661">
            <w:pPr>
              <w:ind w:left="113" w:right="113"/>
              <w:jc w:val="center"/>
              <w:rPr>
                <w:rFonts w:ascii="Arial" w:hAnsi="Arial" w:cs="Arial"/>
                <w:lang w:val="es-VE"/>
              </w:rPr>
            </w:pPr>
          </w:p>
          <w:p w:rsidR="003025E5" w:rsidRDefault="003025E5" w:rsidP="00361661">
            <w:pPr>
              <w:ind w:left="113" w:right="113"/>
              <w:jc w:val="center"/>
              <w:rPr>
                <w:rFonts w:ascii="Arial" w:hAnsi="Arial" w:cs="Arial"/>
                <w:lang w:val="es-VE"/>
              </w:rPr>
            </w:pPr>
          </w:p>
          <w:p w:rsidR="003025E5" w:rsidRDefault="003025E5" w:rsidP="00361661">
            <w:pPr>
              <w:ind w:left="113" w:right="113"/>
              <w:jc w:val="center"/>
              <w:rPr>
                <w:rFonts w:ascii="Arial" w:hAnsi="Arial" w:cs="Arial"/>
                <w:lang w:val="es-VE"/>
              </w:rPr>
            </w:pPr>
          </w:p>
          <w:p w:rsidR="003025E5" w:rsidRDefault="003025E5" w:rsidP="00361661">
            <w:pPr>
              <w:ind w:left="113" w:right="113"/>
              <w:jc w:val="center"/>
              <w:rPr>
                <w:rFonts w:ascii="Arial" w:hAnsi="Arial" w:cs="Arial"/>
                <w:lang w:val="es-VE"/>
              </w:rPr>
            </w:pPr>
          </w:p>
          <w:p w:rsidR="003025E5" w:rsidRDefault="003025E5" w:rsidP="00361661">
            <w:pPr>
              <w:ind w:left="113" w:right="113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Datos personales</w:t>
            </w:r>
          </w:p>
        </w:tc>
        <w:tc>
          <w:tcPr>
            <w:tcW w:w="11699" w:type="dxa"/>
            <w:tcBorders>
              <w:top w:val="single" w:sz="4" w:space="0" w:color="auto"/>
            </w:tcBorders>
          </w:tcPr>
          <w:p w:rsidR="003025E5" w:rsidRDefault="003025E5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Nombre y Apellido:</w:t>
            </w:r>
            <w:r w:rsidR="00361661">
              <w:rPr>
                <w:rFonts w:ascii="Arial" w:hAnsi="Arial" w:cs="Arial"/>
                <w:lang w:val="es-VE"/>
              </w:rPr>
              <w:t xml:space="preserve"> José Alfredo Aguirre Orellana</w:t>
            </w:r>
          </w:p>
        </w:tc>
      </w:tr>
      <w:tr w:rsidR="003025E5" w:rsidTr="009E7EB4">
        <w:tc>
          <w:tcPr>
            <w:tcW w:w="2263" w:type="dxa"/>
            <w:vMerge/>
          </w:tcPr>
          <w:p w:rsidR="003025E5" w:rsidRDefault="003025E5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3025E5" w:rsidRDefault="003025E5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Edad:</w:t>
            </w:r>
            <w:r w:rsidR="00361661">
              <w:rPr>
                <w:rFonts w:ascii="Arial" w:hAnsi="Arial" w:cs="Arial"/>
                <w:lang w:val="es-VE"/>
              </w:rPr>
              <w:t xml:space="preserve"> 19 años </w:t>
            </w:r>
          </w:p>
        </w:tc>
      </w:tr>
      <w:tr w:rsidR="003025E5" w:rsidTr="009E7EB4">
        <w:tc>
          <w:tcPr>
            <w:tcW w:w="2263" w:type="dxa"/>
            <w:vMerge/>
          </w:tcPr>
          <w:p w:rsidR="003025E5" w:rsidRDefault="003025E5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3025E5" w:rsidRDefault="003025E5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Sexo</w:t>
            </w:r>
            <w:r w:rsidR="00361661">
              <w:rPr>
                <w:rFonts w:ascii="Arial" w:hAnsi="Arial" w:cs="Arial"/>
                <w:lang w:val="es-VE"/>
              </w:rPr>
              <w:t>: Masculino</w:t>
            </w:r>
          </w:p>
        </w:tc>
      </w:tr>
      <w:tr w:rsidR="003025E5" w:rsidTr="009E7EB4">
        <w:tc>
          <w:tcPr>
            <w:tcW w:w="2263" w:type="dxa"/>
            <w:vMerge/>
          </w:tcPr>
          <w:p w:rsidR="003025E5" w:rsidRDefault="003025E5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3025E5" w:rsidRDefault="003025E5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Estado Civil</w:t>
            </w:r>
            <w:r w:rsidR="00361661">
              <w:rPr>
                <w:rFonts w:ascii="Arial" w:hAnsi="Arial" w:cs="Arial"/>
                <w:lang w:val="es-VE"/>
              </w:rPr>
              <w:t>: soltero</w:t>
            </w:r>
          </w:p>
        </w:tc>
      </w:tr>
      <w:tr w:rsidR="003025E5" w:rsidTr="009E7EB4">
        <w:tc>
          <w:tcPr>
            <w:tcW w:w="2263" w:type="dxa"/>
            <w:vMerge/>
          </w:tcPr>
          <w:p w:rsidR="003025E5" w:rsidRDefault="003025E5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3025E5" w:rsidRDefault="003025E5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Número de hijos</w:t>
            </w:r>
            <w:r w:rsidR="00361661">
              <w:rPr>
                <w:rFonts w:ascii="Arial" w:hAnsi="Arial" w:cs="Arial"/>
                <w:lang w:val="es-VE"/>
              </w:rPr>
              <w:t>: 0</w:t>
            </w:r>
          </w:p>
        </w:tc>
      </w:tr>
      <w:tr w:rsidR="003025E5" w:rsidTr="009E7EB4">
        <w:tc>
          <w:tcPr>
            <w:tcW w:w="2263" w:type="dxa"/>
            <w:vMerge/>
          </w:tcPr>
          <w:p w:rsidR="003025E5" w:rsidRDefault="003025E5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3025E5" w:rsidRDefault="003025E5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Trabaja</w:t>
            </w:r>
            <w:r w:rsidR="00361661">
              <w:rPr>
                <w:rFonts w:ascii="Arial" w:hAnsi="Arial" w:cs="Arial"/>
                <w:lang w:val="es-VE"/>
              </w:rPr>
              <w:t>: Si</w:t>
            </w:r>
            <w:r>
              <w:rPr>
                <w:rFonts w:ascii="Arial" w:hAnsi="Arial" w:cs="Arial"/>
                <w:lang w:val="es-VE"/>
              </w:rPr>
              <w:t xml:space="preserve">                             A qué se dedica</w:t>
            </w:r>
            <w:proofErr w:type="gramStart"/>
            <w:r w:rsidR="00CE24BB">
              <w:rPr>
                <w:rFonts w:ascii="Arial" w:hAnsi="Arial" w:cs="Arial"/>
                <w:lang w:val="es-VE"/>
              </w:rPr>
              <w:t>?</w:t>
            </w:r>
            <w:proofErr w:type="gramEnd"/>
            <w:r>
              <w:rPr>
                <w:rFonts w:ascii="Arial" w:hAnsi="Arial" w:cs="Arial"/>
                <w:lang w:val="es-VE"/>
              </w:rPr>
              <w:t>:</w:t>
            </w:r>
            <w:r w:rsidR="00361661">
              <w:rPr>
                <w:rFonts w:ascii="Arial" w:hAnsi="Arial" w:cs="Arial"/>
                <w:lang w:val="es-VE"/>
              </w:rPr>
              <w:t xml:space="preserve"> </w:t>
            </w:r>
            <w:proofErr w:type="spellStart"/>
            <w:r w:rsidR="00361661">
              <w:rPr>
                <w:rFonts w:ascii="Arial" w:hAnsi="Arial" w:cs="Arial"/>
                <w:lang w:val="es-VE"/>
              </w:rPr>
              <w:t>Call</w:t>
            </w:r>
            <w:proofErr w:type="spellEnd"/>
            <w:r w:rsidR="00361661">
              <w:rPr>
                <w:rFonts w:ascii="Arial" w:hAnsi="Arial" w:cs="Arial"/>
                <w:lang w:val="es-VE"/>
              </w:rPr>
              <w:t xml:space="preserve"> Center</w:t>
            </w:r>
            <w:r>
              <w:rPr>
                <w:rFonts w:ascii="Arial" w:hAnsi="Arial" w:cs="Arial"/>
                <w:lang w:val="es-VE"/>
              </w:rPr>
              <w:t xml:space="preserve">                           en </w:t>
            </w:r>
            <w:r w:rsidR="00EE42B3">
              <w:rPr>
                <w:rFonts w:ascii="Arial" w:hAnsi="Arial" w:cs="Arial"/>
                <w:lang w:val="es-VE"/>
              </w:rPr>
              <w:t>qué</w:t>
            </w:r>
            <w:r>
              <w:rPr>
                <w:rFonts w:ascii="Arial" w:hAnsi="Arial" w:cs="Arial"/>
                <w:lang w:val="es-VE"/>
              </w:rPr>
              <w:t xml:space="preserve"> tiempo</w:t>
            </w:r>
            <w:r w:rsidR="00CE24BB">
              <w:rPr>
                <w:rFonts w:ascii="Arial" w:hAnsi="Arial" w:cs="Arial"/>
                <w:lang w:val="es-VE"/>
              </w:rPr>
              <w:t>?</w:t>
            </w:r>
            <w:r w:rsidR="00361661">
              <w:rPr>
                <w:rFonts w:ascii="Arial" w:hAnsi="Arial" w:cs="Arial"/>
                <w:lang w:val="es-VE"/>
              </w:rPr>
              <w:t xml:space="preserve"> </w:t>
            </w:r>
            <w:r>
              <w:rPr>
                <w:rFonts w:ascii="Arial" w:hAnsi="Arial" w:cs="Arial"/>
                <w:lang w:val="es-VE"/>
              </w:rPr>
              <w:t>:</w:t>
            </w:r>
            <w:r w:rsidR="00361661">
              <w:rPr>
                <w:rFonts w:ascii="Arial" w:hAnsi="Arial" w:cs="Arial"/>
                <w:lang w:val="es-VE"/>
              </w:rPr>
              <w:t>horario nocturno 4 a 8 pm</w:t>
            </w:r>
          </w:p>
        </w:tc>
      </w:tr>
      <w:tr w:rsidR="0064195E" w:rsidTr="009E7EB4">
        <w:tc>
          <w:tcPr>
            <w:tcW w:w="2263" w:type="dxa"/>
            <w:vMerge w:val="restart"/>
          </w:tcPr>
          <w:p w:rsidR="0064195E" w:rsidRDefault="0064195E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  <w:p w:rsidR="0064195E" w:rsidRDefault="0064195E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  <w:p w:rsidR="0064195E" w:rsidRDefault="0064195E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  <w:p w:rsidR="0064195E" w:rsidRDefault="0064195E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  <w:p w:rsidR="0064195E" w:rsidRDefault="0064195E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Personas</w:t>
            </w:r>
          </w:p>
          <w:p w:rsidR="0064195E" w:rsidRDefault="0064195E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significativas</w:t>
            </w:r>
          </w:p>
          <w:p w:rsidR="0064195E" w:rsidRDefault="0064195E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en mi vida:</w:t>
            </w:r>
          </w:p>
        </w:tc>
        <w:tc>
          <w:tcPr>
            <w:tcW w:w="11699" w:type="dxa"/>
          </w:tcPr>
          <w:p w:rsidR="0064195E" w:rsidRDefault="005949A2" w:rsidP="00CE24BB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Abuelo</w:t>
            </w:r>
            <w:r w:rsidR="0064195E">
              <w:rPr>
                <w:rFonts w:ascii="Arial" w:hAnsi="Arial" w:cs="Arial"/>
                <w:lang w:val="es-VE"/>
              </w:rPr>
              <w:t>: José Aguirre, fue la persona que me educ</w:t>
            </w:r>
            <w:r w:rsidR="00CE24BB">
              <w:rPr>
                <w:rFonts w:ascii="Arial" w:hAnsi="Arial" w:cs="Arial"/>
                <w:lang w:val="es-VE"/>
              </w:rPr>
              <w:t>ó</w:t>
            </w:r>
            <w:r w:rsidR="0064195E">
              <w:rPr>
                <w:rFonts w:ascii="Arial" w:hAnsi="Arial" w:cs="Arial"/>
                <w:lang w:val="es-VE"/>
              </w:rPr>
              <w:t xml:space="preserve"> e inculc</w:t>
            </w:r>
            <w:r w:rsidR="00CE24BB">
              <w:rPr>
                <w:rFonts w:ascii="Arial" w:hAnsi="Arial" w:cs="Arial"/>
                <w:lang w:val="es-VE"/>
              </w:rPr>
              <w:t>ó</w:t>
            </w:r>
            <w:r w:rsidR="0064195E">
              <w:rPr>
                <w:rFonts w:ascii="Arial" w:hAnsi="Arial" w:cs="Arial"/>
                <w:lang w:val="es-VE"/>
              </w:rPr>
              <w:t xml:space="preserve"> los valores más profundos de honestidad, bondad, amor y es mi principal guía de lo que quiero llegar a ser, un hombre que con honestidad fue exitoso en su vida familiar, profesional y social, es mi modelo a seguir.</w:t>
            </w:r>
          </w:p>
        </w:tc>
      </w:tr>
      <w:tr w:rsidR="0064195E" w:rsidTr="009E7EB4">
        <w:tc>
          <w:tcPr>
            <w:tcW w:w="2263" w:type="dxa"/>
            <w:vMerge/>
          </w:tcPr>
          <w:p w:rsidR="0064195E" w:rsidRDefault="0064195E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64195E" w:rsidRDefault="0064195E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Abuela: Juana de Aguirre, es la persona que junto a mi abuelo me dio desde mis primeros años y hasta el día de hoy amor y cariño sincero, admiro su dedicación a su hogar y familia</w:t>
            </w:r>
          </w:p>
        </w:tc>
      </w:tr>
      <w:tr w:rsidR="0064195E" w:rsidTr="009E7EB4">
        <w:tc>
          <w:tcPr>
            <w:tcW w:w="2263" w:type="dxa"/>
            <w:vMerge/>
          </w:tcPr>
          <w:p w:rsidR="0064195E" w:rsidRDefault="0064195E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64195E" w:rsidRDefault="004C3F9D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Mamá</w:t>
            </w:r>
            <w:r w:rsidR="0064195E">
              <w:rPr>
                <w:rFonts w:ascii="Arial" w:hAnsi="Arial" w:cs="Arial"/>
                <w:lang w:val="es-VE"/>
              </w:rPr>
              <w:t xml:space="preserve">: </w:t>
            </w:r>
            <w:proofErr w:type="spellStart"/>
            <w:r w:rsidR="0064195E">
              <w:rPr>
                <w:rFonts w:ascii="Arial" w:hAnsi="Arial" w:cs="Arial"/>
                <w:lang w:val="es-VE"/>
              </w:rPr>
              <w:t>Yannelly</w:t>
            </w:r>
            <w:proofErr w:type="spellEnd"/>
            <w:r w:rsidR="0064195E">
              <w:rPr>
                <w:rFonts w:ascii="Arial" w:hAnsi="Arial" w:cs="Arial"/>
                <w:lang w:val="es-VE"/>
              </w:rPr>
              <w:t xml:space="preserve"> Aguirre, ella es una persona fuerte, inteligente y me apoya en todo, la respeto y quiero mucho, es mi guía para mantenerme fiel a mis valores</w:t>
            </w:r>
          </w:p>
        </w:tc>
      </w:tr>
      <w:tr w:rsidR="0064195E" w:rsidTr="009E7EB4">
        <w:tc>
          <w:tcPr>
            <w:tcW w:w="2263" w:type="dxa"/>
            <w:vMerge/>
          </w:tcPr>
          <w:p w:rsidR="0064195E" w:rsidRDefault="0064195E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64195E" w:rsidRDefault="0064195E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Tía : Heidi Aguirre, excelente profesional y ser humano, su apoyo incondicional me apoya a seguir adelante</w:t>
            </w:r>
          </w:p>
        </w:tc>
      </w:tr>
      <w:tr w:rsidR="0064195E" w:rsidTr="009E7EB4">
        <w:tc>
          <w:tcPr>
            <w:tcW w:w="2263" w:type="dxa"/>
            <w:vMerge/>
          </w:tcPr>
          <w:p w:rsidR="0064195E" w:rsidRDefault="0064195E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64195E" w:rsidRDefault="0064195E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Tí</w:t>
            </w:r>
            <w:r w:rsidR="004C3F9D">
              <w:rPr>
                <w:rFonts w:ascii="Arial" w:hAnsi="Arial" w:cs="Arial"/>
                <w:lang w:val="es-VE"/>
              </w:rPr>
              <w:t>a</w:t>
            </w:r>
            <w:r>
              <w:rPr>
                <w:rFonts w:ascii="Arial" w:hAnsi="Arial" w:cs="Arial"/>
                <w:lang w:val="es-VE"/>
              </w:rPr>
              <w:t xml:space="preserve">: </w:t>
            </w:r>
            <w:proofErr w:type="spellStart"/>
            <w:r>
              <w:rPr>
                <w:rFonts w:ascii="Arial" w:hAnsi="Arial" w:cs="Arial"/>
                <w:lang w:val="es-VE"/>
              </w:rPr>
              <w:t>Iskary</w:t>
            </w:r>
            <w:proofErr w:type="spellEnd"/>
            <w:r>
              <w:rPr>
                <w:rFonts w:ascii="Arial" w:hAnsi="Arial" w:cs="Arial"/>
                <w:lang w:val="es-VE"/>
              </w:rPr>
              <w:t xml:space="preserve"> Aguirre, me escucha y me apoya en todo, recibo su cariño desde mi infancia</w:t>
            </w:r>
          </w:p>
        </w:tc>
      </w:tr>
      <w:tr w:rsidR="0064195E" w:rsidTr="009E7EB4">
        <w:tc>
          <w:tcPr>
            <w:tcW w:w="2263" w:type="dxa"/>
            <w:vMerge/>
          </w:tcPr>
          <w:p w:rsidR="0064195E" w:rsidRDefault="0064195E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64195E" w:rsidRDefault="0064195E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 xml:space="preserve">Tío: Omar </w:t>
            </w:r>
            <w:r w:rsidR="00D87EB6">
              <w:rPr>
                <w:rFonts w:ascii="Arial" w:hAnsi="Arial" w:cs="Arial"/>
                <w:lang w:val="es-VE"/>
              </w:rPr>
              <w:t>Álvarez</w:t>
            </w:r>
            <w:r>
              <w:rPr>
                <w:rFonts w:ascii="Arial" w:hAnsi="Arial" w:cs="Arial"/>
                <w:lang w:val="es-VE"/>
              </w:rPr>
              <w:t>, excelente profesional, hombre de ciencia pero de mucha creencia en Dios y fuerte espiritualidad</w:t>
            </w:r>
          </w:p>
        </w:tc>
      </w:tr>
      <w:tr w:rsidR="0064195E" w:rsidTr="009E7EB4">
        <w:tc>
          <w:tcPr>
            <w:tcW w:w="2263" w:type="dxa"/>
            <w:vMerge/>
          </w:tcPr>
          <w:p w:rsidR="0064195E" w:rsidRDefault="0064195E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64195E" w:rsidRDefault="0064195E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Primos</w:t>
            </w:r>
            <w:r w:rsidR="00D87EB6">
              <w:rPr>
                <w:rFonts w:ascii="Arial" w:hAnsi="Arial" w:cs="Arial"/>
                <w:lang w:val="es-VE"/>
              </w:rPr>
              <w:t>; Omar Andrés</w:t>
            </w:r>
            <w:r>
              <w:rPr>
                <w:rFonts w:ascii="Arial" w:hAnsi="Arial" w:cs="Arial"/>
                <w:lang w:val="es-VE"/>
              </w:rPr>
              <w:t xml:space="preserve"> </w:t>
            </w:r>
            <w:r w:rsidR="00D87EB6">
              <w:rPr>
                <w:rFonts w:ascii="Arial" w:hAnsi="Arial" w:cs="Arial"/>
                <w:lang w:val="es-VE"/>
              </w:rPr>
              <w:t>Álvarez</w:t>
            </w:r>
            <w:r>
              <w:rPr>
                <w:rFonts w:ascii="Arial" w:hAnsi="Arial" w:cs="Arial"/>
                <w:lang w:val="es-VE"/>
              </w:rPr>
              <w:t xml:space="preserve"> y </w:t>
            </w:r>
            <w:r w:rsidR="00D87EB6">
              <w:rPr>
                <w:rFonts w:ascii="Arial" w:hAnsi="Arial" w:cs="Arial"/>
                <w:lang w:val="es-VE"/>
              </w:rPr>
              <w:t>José</w:t>
            </w:r>
            <w:r>
              <w:rPr>
                <w:rFonts w:ascii="Arial" w:hAnsi="Arial" w:cs="Arial"/>
                <w:lang w:val="es-VE"/>
              </w:rPr>
              <w:t xml:space="preserve"> </w:t>
            </w:r>
            <w:r w:rsidR="00D87EB6">
              <w:rPr>
                <w:rFonts w:ascii="Arial" w:hAnsi="Arial" w:cs="Arial"/>
                <w:lang w:val="es-VE"/>
              </w:rPr>
              <w:t>Andrés</w:t>
            </w:r>
            <w:r>
              <w:rPr>
                <w:rFonts w:ascii="Arial" w:hAnsi="Arial" w:cs="Arial"/>
                <w:lang w:val="es-VE"/>
              </w:rPr>
              <w:t xml:space="preserve">: me ensenaron la paciencia y el amor ante cualquier </w:t>
            </w:r>
            <w:r w:rsidR="00D24D8C">
              <w:rPr>
                <w:rFonts w:ascii="Arial" w:hAnsi="Arial" w:cs="Arial"/>
                <w:lang w:val="es-VE"/>
              </w:rPr>
              <w:t>circunstancia</w:t>
            </w:r>
          </w:p>
        </w:tc>
      </w:tr>
      <w:tr w:rsidR="009E7EB4" w:rsidTr="009E7EB4">
        <w:tc>
          <w:tcPr>
            <w:tcW w:w="2263" w:type="dxa"/>
            <w:vMerge w:val="restart"/>
          </w:tcPr>
          <w:p w:rsidR="009E7EB4" w:rsidRDefault="009E7EB4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Momentos Importantes en mi vida</w:t>
            </w:r>
          </w:p>
        </w:tc>
        <w:tc>
          <w:tcPr>
            <w:tcW w:w="11699" w:type="dxa"/>
          </w:tcPr>
          <w:p w:rsidR="009E7EB4" w:rsidRDefault="009E7EB4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 nacimiento</w:t>
            </w:r>
          </w:p>
        </w:tc>
      </w:tr>
      <w:tr w:rsidR="009E7EB4" w:rsidTr="009E7EB4">
        <w:tc>
          <w:tcPr>
            <w:tcW w:w="2263" w:type="dxa"/>
            <w:vMerge/>
          </w:tcPr>
          <w:p w:rsidR="009E7EB4" w:rsidRDefault="009E7EB4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9E7EB4" w:rsidRDefault="009E7EB4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 mudanza a Barquisimeto durante mi Infancia</w:t>
            </w:r>
          </w:p>
        </w:tc>
      </w:tr>
      <w:tr w:rsidR="009E7EB4" w:rsidTr="009E7EB4">
        <w:tc>
          <w:tcPr>
            <w:tcW w:w="2263" w:type="dxa"/>
            <w:vMerge/>
          </w:tcPr>
          <w:p w:rsidR="009E7EB4" w:rsidRDefault="009E7EB4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9E7EB4" w:rsidRDefault="009E7EB4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 regreso a Maracay durante mi adolescencia</w:t>
            </w:r>
          </w:p>
        </w:tc>
      </w:tr>
      <w:tr w:rsidR="009E7EB4" w:rsidTr="009E7EB4">
        <w:tc>
          <w:tcPr>
            <w:tcW w:w="2263" w:type="dxa"/>
            <w:vMerge/>
          </w:tcPr>
          <w:p w:rsidR="009E7EB4" w:rsidRDefault="009E7EB4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9E7EB4" w:rsidRDefault="009E7EB4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La muerte de mi abuelo</w:t>
            </w:r>
          </w:p>
        </w:tc>
      </w:tr>
      <w:tr w:rsidR="009E7EB4" w:rsidTr="009E7EB4">
        <w:tc>
          <w:tcPr>
            <w:tcW w:w="2263" w:type="dxa"/>
            <w:vMerge/>
          </w:tcPr>
          <w:p w:rsidR="009E7EB4" w:rsidRDefault="009E7EB4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9E7EB4" w:rsidRDefault="009E7EB4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 regreso a Barquisimeto a mi mayoría de edad</w:t>
            </w:r>
          </w:p>
        </w:tc>
      </w:tr>
      <w:tr w:rsidR="009E7EB4" w:rsidTr="009E7EB4">
        <w:tc>
          <w:tcPr>
            <w:tcW w:w="2263" w:type="dxa"/>
          </w:tcPr>
          <w:p w:rsidR="009E7EB4" w:rsidRDefault="009E7EB4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Mis decisiones</w:t>
            </w:r>
          </w:p>
        </w:tc>
        <w:tc>
          <w:tcPr>
            <w:tcW w:w="11699" w:type="dxa"/>
          </w:tcPr>
          <w:p w:rsidR="009E7EB4" w:rsidRDefault="009E7EB4" w:rsidP="009E7EB4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 xml:space="preserve">Mi elección de estudio en Ingeniería de telecomunicaciones en la </w:t>
            </w:r>
            <w:proofErr w:type="spellStart"/>
            <w:r>
              <w:rPr>
                <w:rFonts w:ascii="Arial" w:hAnsi="Arial" w:cs="Arial"/>
                <w:lang w:val="es-VE"/>
              </w:rPr>
              <w:t>Unefa</w:t>
            </w:r>
            <w:proofErr w:type="spellEnd"/>
            <w:r>
              <w:rPr>
                <w:rFonts w:ascii="Arial" w:hAnsi="Arial" w:cs="Arial"/>
                <w:lang w:val="es-VE"/>
              </w:rPr>
              <w:t xml:space="preserve"> y mi posterior retiro</w:t>
            </w:r>
          </w:p>
        </w:tc>
      </w:tr>
      <w:tr w:rsidR="009E7EB4" w:rsidTr="009E7EB4">
        <w:tc>
          <w:tcPr>
            <w:tcW w:w="2263" w:type="dxa"/>
          </w:tcPr>
          <w:p w:rsidR="009E7EB4" w:rsidRDefault="009E7EB4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9E7EB4" w:rsidRDefault="009E7EB4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 apoyo de mudanza a Barquisimeto a mi mama</w:t>
            </w:r>
          </w:p>
        </w:tc>
      </w:tr>
      <w:tr w:rsidR="009E7EB4" w:rsidTr="009E7EB4">
        <w:tc>
          <w:tcPr>
            <w:tcW w:w="2263" w:type="dxa"/>
          </w:tcPr>
          <w:p w:rsidR="009E7EB4" w:rsidRDefault="009E7EB4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9E7EB4" w:rsidRDefault="009E7EB4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 decisión de estudiar Informática en el IUJO</w:t>
            </w:r>
          </w:p>
        </w:tc>
      </w:tr>
      <w:tr w:rsidR="009E7EB4" w:rsidTr="009E7EB4">
        <w:tc>
          <w:tcPr>
            <w:tcW w:w="2263" w:type="dxa"/>
          </w:tcPr>
          <w:p w:rsidR="009E7EB4" w:rsidRDefault="009E7EB4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9E7EB4" w:rsidRDefault="009E7EB4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 decisión de trabajar mientras estudio</w:t>
            </w:r>
          </w:p>
        </w:tc>
      </w:tr>
      <w:tr w:rsidR="001B1E32" w:rsidTr="009E7EB4">
        <w:tc>
          <w:tcPr>
            <w:tcW w:w="2263" w:type="dxa"/>
          </w:tcPr>
          <w:p w:rsidR="001B1E32" w:rsidRDefault="001B1E32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Mis logros</w:t>
            </w:r>
          </w:p>
        </w:tc>
        <w:tc>
          <w:tcPr>
            <w:tcW w:w="11699" w:type="dxa"/>
          </w:tcPr>
          <w:p w:rsidR="001B1E32" w:rsidRDefault="001B1E32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 logro de representar a mi colegio en el Encuentro de niños lectores</w:t>
            </w:r>
          </w:p>
        </w:tc>
      </w:tr>
      <w:tr w:rsidR="001B1E32" w:rsidTr="009E7EB4">
        <w:tc>
          <w:tcPr>
            <w:tcW w:w="2263" w:type="dxa"/>
          </w:tcPr>
          <w:p w:rsidR="001B1E32" w:rsidRDefault="001B1E32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1B1E32" w:rsidRDefault="001B1E32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 logro de medalla en la actividades de natación</w:t>
            </w:r>
          </w:p>
        </w:tc>
      </w:tr>
      <w:tr w:rsidR="001B1E32" w:rsidTr="009E7EB4">
        <w:tc>
          <w:tcPr>
            <w:tcW w:w="2263" w:type="dxa"/>
          </w:tcPr>
          <w:p w:rsidR="001B1E32" w:rsidRDefault="001B1E32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1B1E32" w:rsidRDefault="001B1E32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 xml:space="preserve">Mi logro de ganar el </w:t>
            </w:r>
            <w:proofErr w:type="spellStart"/>
            <w:r>
              <w:rPr>
                <w:rFonts w:ascii="Arial" w:hAnsi="Arial" w:cs="Arial"/>
                <w:lang w:val="es-VE"/>
              </w:rPr>
              <w:t>Speelling</w:t>
            </w:r>
            <w:proofErr w:type="spellEnd"/>
            <w:r>
              <w:rPr>
                <w:rFonts w:ascii="Arial" w:hAnsi="Arial" w:cs="Arial"/>
                <w:lang w:val="es-VE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VE"/>
              </w:rPr>
              <w:t>Bee</w:t>
            </w:r>
            <w:proofErr w:type="spellEnd"/>
            <w:r>
              <w:rPr>
                <w:rFonts w:ascii="Arial" w:hAnsi="Arial" w:cs="Arial"/>
                <w:lang w:val="es-VE"/>
              </w:rPr>
              <w:t xml:space="preserve"> en mi colegio</w:t>
            </w:r>
          </w:p>
        </w:tc>
      </w:tr>
      <w:tr w:rsidR="001B1E32" w:rsidTr="009E7EB4">
        <w:tc>
          <w:tcPr>
            <w:tcW w:w="2263" w:type="dxa"/>
          </w:tcPr>
          <w:p w:rsidR="001B1E32" w:rsidRDefault="001B1E32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1B1E32" w:rsidRDefault="001B1E32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 logro de graduarme de Bachiller sin repetir materias y con buen promedio</w:t>
            </w:r>
          </w:p>
        </w:tc>
      </w:tr>
      <w:tr w:rsidR="001B1E32" w:rsidTr="009E7EB4">
        <w:tc>
          <w:tcPr>
            <w:tcW w:w="2263" w:type="dxa"/>
          </w:tcPr>
          <w:p w:rsidR="001B1E32" w:rsidRDefault="001B1E32" w:rsidP="00361661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1B1E32" w:rsidRDefault="001B1E32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 aceptación a mi primera opción de carrera</w:t>
            </w:r>
          </w:p>
        </w:tc>
      </w:tr>
      <w:tr w:rsidR="001B1E32" w:rsidTr="009E7EB4">
        <w:tc>
          <w:tcPr>
            <w:tcW w:w="2263" w:type="dxa"/>
          </w:tcPr>
          <w:p w:rsidR="008250DF" w:rsidRDefault="001B1E32" w:rsidP="008250DF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Mis metas</w:t>
            </w:r>
          </w:p>
        </w:tc>
        <w:tc>
          <w:tcPr>
            <w:tcW w:w="11699" w:type="dxa"/>
          </w:tcPr>
          <w:p w:rsidR="008250DF" w:rsidRDefault="008250DF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Graduarme de la universidad</w:t>
            </w:r>
          </w:p>
        </w:tc>
      </w:tr>
      <w:tr w:rsidR="008250DF" w:rsidTr="009E7EB4">
        <w:tc>
          <w:tcPr>
            <w:tcW w:w="2263" w:type="dxa"/>
          </w:tcPr>
          <w:p w:rsidR="008250DF" w:rsidRDefault="008250DF" w:rsidP="008250DF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8250DF" w:rsidRDefault="008250DF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 xml:space="preserve">Ser un Profesional completo con </w:t>
            </w:r>
            <w:r w:rsidR="000356C3">
              <w:rPr>
                <w:rFonts w:ascii="Arial" w:hAnsi="Arial" w:cs="Arial"/>
                <w:lang w:val="es-VE"/>
              </w:rPr>
              <w:t xml:space="preserve">todos </w:t>
            </w:r>
            <w:r>
              <w:rPr>
                <w:rFonts w:ascii="Arial" w:hAnsi="Arial" w:cs="Arial"/>
                <w:lang w:val="es-VE"/>
              </w:rPr>
              <w:t>l</w:t>
            </w:r>
            <w:r w:rsidR="000356C3">
              <w:rPr>
                <w:rFonts w:ascii="Arial" w:hAnsi="Arial" w:cs="Arial"/>
                <w:lang w:val="es-VE"/>
              </w:rPr>
              <w:t xml:space="preserve">os conocimientos necesarios para ser bueno en mi </w:t>
            </w:r>
            <w:r w:rsidR="00C15FE2">
              <w:rPr>
                <w:rFonts w:ascii="Arial" w:hAnsi="Arial" w:cs="Arial"/>
                <w:lang w:val="es-VE"/>
              </w:rPr>
              <w:t>trabajo</w:t>
            </w:r>
            <w:r>
              <w:rPr>
                <w:rFonts w:ascii="Arial" w:hAnsi="Arial" w:cs="Arial"/>
                <w:lang w:val="es-VE"/>
              </w:rPr>
              <w:t xml:space="preserve">                                                                                                 </w:t>
            </w:r>
          </w:p>
        </w:tc>
      </w:tr>
      <w:tr w:rsidR="008250DF" w:rsidTr="009E7EB4">
        <w:tc>
          <w:tcPr>
            <w:tcW w:w="2263" w:type="dxa"/>
          </w:tcPr>
          <w:p w:rsidR="008250DF" w:rsidRDefault="008250DF" w:rsidP="008250DF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8250DF" w:rsidRDefault="000356C3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Independizarme</w:t>
            </w:r>
          </w:p>
        </w:tc>
      </w:tr>
      <w:tr w:rsidR="000356C3" w:rsidTr="009E7EB4">
        <w:tc>
          <w:tcPr>
            <w:tcW w:w="2263" w:type="dxa"/>
          </w:tcPr>
          <w:p w:rsidR="000356C3" w:rsidRDefault="000356C3" w:rsidP="008250DF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0356C3" w:rsidRDefault="000356C3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Ser lo suficientemente útil para mi familia y ayudarla en todo lo que pueda</w:t>
            </w:r>
          </w:p>
        </w:tc>
      </w:tr>
      <w:tr w:rsidR="000356C3" w:rsidTr="009E7EB4">
        <w:tc>
          <w:tcPr>
            <w:tcW w:w="2263" w:type="dxa"/>
          </w:tcPr>
          <w:p w:rsidR="000356C3" w:rsidRDefault="000356C3" w:rsidP="008250DF">
            <w:pPr>
              <w:spacing w:line="360" w:lineRule="auto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11699" w:type="dxa"/>
          </w:tcPr>
          <w:p w:rsidR="000356C3" w:rsidRDefault="00B14764" w:rsidP="00361661">
            <w:pPr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bookmarkStart w:id="0" w:name="_GoBack"/>
            <w:r>
              <w:rPr>
                <w:rFonts w:ascii="Arial" w:hAnsi="Arial" w:cs="Arial"/>
                <w:lang w:val="es-VE"/>
              </w:rPr>
              <w:t xml:space="preserve">Ser </w:t>
            </w:r>
            <w:bookmarkEnd w:id="0"/>
            <w:r>
              <w:rPr>
                <w:rFonts w:ascii="Arial" w:hAnsi="Arial" w:cs="Arial"/>
                <w:lang w:val="es-VE"/>
              </w:rPr>
              <w:t>Feliz</w:t>
            </w:r>
          </w:p>
        </w:tc>
      </w:tr>
    </w:tbl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p w:rsidR="00BE6296" w:rsidRPr="0037354A" w:rsidRDefault="00BE6296" w:rsidP="00490B5D">
      <w:pPr>
        <w:spacing w:line="360" w:lineRule="auto"/>
        <w:jc w:val="both"/>
        <w:rPr>
          <w:rFonts w:ascii="Arial" w:hAnsi="Arial" w:cs="Arial"/>
          <w:lang w:val="es-VE"/>
        </w:rPr>
      </w:pPr>
    </w:p>
    <w:sectPr w:rsidR="00BE6296" w:rsidRPr="0037354A" w:rsidSect="00BE6296">
      <w:pgSz w:w="16838" w:h="11906" w:orient="landscape"/>
      <w:pgMar w:top="1701" w:right="1418" w:bottom="1701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44C1A"/>
    <w:multiLevelType w:val="multilevel"/>
    <w:tmpl w:val="AF74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4A"/>
    <w:rsid w:val="000356C3"/>
    <w:rsid w:val="00045153"/>
    <w:rsid w:val="0011337D"/>
    <w:rsid w:val="001B1E32"/>
    <w:rsid w:val="002A307B"/>
    <w:rsid w:val="003025E5"/>
    <w:rsid w:val="00361661"/>
    <w:rsid w:val="0037354A"/>
    <w:rsid w:val="003A5E7E"/>
    <w:rsid w:val="00490B5D"/>
    <w:rsid w:val="004C3F9D"/>
    <w:rsid w:val="00551F47"/>
    <w:rsid w:val="005949A2"/>
    <w:rsid w:val="0064195E"/>
    <w:rsid w:val="006E60E4"/>
    <w:rsid w:val="008250DF"/>
    <w:rsid w:val="008D3096"/>
    <w:rsid w:val="008D4FFD"/>
    <w:rsid w:val="00926EC9"/>
    <w:rsid w:val="009E7EB4"/>
    <w:rsid w:val="00AA0345"/>
    <w:rsid w:val="00B14764"/>
    <w:rsid w:val="00B86C90"/>
    <w:rsid w:val="00BE6296"/>
    <w:rsid w:val="00C15FE2"/>
    <w:rsid w:val="00CE24BB"/>
    <w:rsid w:val="00D24D8C"/>
    <w:rsid w:val="00D87EB6"/>
    <w:rsid w:val="00EE42B3"/>
    <w:rsid w:val="00FC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AB578BF-76A0-460A-8F3C-023673B8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BE6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feder.com/memoria/" TargetMode="External"/><Relationship Id="rId5" Type="http://schemas.openxmlformats.org/officeDocument/2006/relationships/hyperlink" Target="https://www.lifeder.com/caracteristicas-biografias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361</TotalTime>
  <Pages>7</Pages>
  <Words>839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Vladi1000</dc:creator>
  <cp:keywords/>
  <dc:description/>
  <cp:lastModifiedBy>Vladi1000</cp:lastModifiedBy>
  <cp:revision>16</cp:revision>
  <dcterms:created xsi:type="dcterms:W3CDTF">2022-05-19T22:12:00Z</dcterms:created>
  <dcterms:modified xsi:type="dcterms:W3CDTF">2022-05-20T17:00:00Z</dcterms:modified>
</cp:coreProperties>
</file>